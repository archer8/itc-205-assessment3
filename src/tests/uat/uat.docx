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2F1A3" w14:textId="77777777" w:rsidR="00B41829" w:rsidRDefault="00384159">
      <w:pPr>
        <w:pStyle w:val="Heading1"/>
      </w:pPr>
      <w:r>
        <w:t>ID Scanner</w:t>
      </w:r>
    </w:p>
    <w:p w14:paraId="631CA5BF" w14:textId="77777777" w:rsidR="00384159" w:rsidRDefault="00384159" w:rsidP="00384159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</w:p>
    <w:p w14:paraId="5D0F7EAE" w14:textId="77777777" w:rsidR="00B41829" w:rsidRDefault="00B41829">
      <w:pPr>
        <w:pStyle w:val="Heading2"/>
      </w:pPr>
    </w:p>
    <w:sectPr w:rsidR="00B418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33BA8" w14:textId="77777777" w:rsidR="00D05664" w:rsidRDefault="00D05664">
      <w:pPr>
        <w:spacing w:after="0" w:line="240" w:lineRule="auto"/>
      </w:pPr>
      <w:r>
        <w:separator/>
      </w:r>
    </w:p>
    <w:p w14:paraId="6D7446D0" w14:textId="77777777" w:rsidR="00D05664" w:rsidRDefault="00D05664"/>
    <w:p w14:paraId="20CD8EE7" w14:textId="77777777" w:rsidR="00D05664" w:rsidRDefault="00D05664"/>
  </w:endnote>
  <w:endnote w:type="continuationSeparator" w:id="0">
    <w:p w14:paraId="7927C15B" w14:textId="77777777" w:rsidR="00D05664" w:rsidRDefault="00D05664">
      <w:pPr>
        <w:spacing w:after="0" w:line="240" w:lineRule="auto"/>
      </w:pPr>
      <w:r>
        <w:continuationSeparator/>
      </w:r>
    </w:p>
    <w:p w14:paraId="0531C2D0" w14:textId="77777777" w:rsidR="00D05664" w:rsidRDefault="00D05664"/>
    <w:p w14:paraId="610B57B0" w14:textId="77777777" w:rsidR="00D05664" w:rsidRDefault="00D056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720E6" w14:textId="77777777" w:rsidR="00B41829" w:rsidRDefault="00B4182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F5D3A" w14:textId="77777777" w:rsidR="00B41829" w:rsidRDefault="00D0566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2A0AF" w14:textId="77777777" w:rsidR="00B41829" w:rsidRDefault="00B418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58E1F" w14:textId="77777777" w:rsidR="00D05664" w:rsidRDefault="00D05664">
      <w:pPr>
        <w:spacing w:after="0" w:line="240" w:lineRule="auto"/>
      </w:pPr>
      <w:r>
        <w:separator/>
      </w:r>
    </w:p>
    <w:p w14:paraId="2F89F02A" w14:textId="77777777" w:rsidR="00D05664" w:rsidRDefault="00D05664"/>
    <w:p w14:paraId="59CF37E0" w14:textId="77777777" w:rsidR="00D05664" w:rsidRDefault="00D05664"/>
  </w:footnote>
  <w:footnote w:type="continuationSeparator" w:id="0">
    <w:p w14:paraId="66D38124" w14:textId="77777777" w:rsidR="00D05664" w:rsidRDefault="00D05664">
      <w:pPr>
        <w:spacing w:after="0" w:line="240" w:lineRule="auto"/>
      </w:pPr>
      <w:r>
        <w:continuationSeparator/>
      </w:r>
    </w:p>
    <w:p w14:paraId="5B0E3E15" w14:textId="77777777" w:rsidR="00D05664" w:rsidRDefault="00D05664"/>
    <w:p w14:paraId="4C709D12" w14:textId="77777777" w:rsidR="00D05664" w:rsidRDefault="00D0566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0E200" w14:textId="77777777" w:rsidR="00B41829" w:rsidRDefault="00B4182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2DEC0" w14:textId="77777777" w:rsidR="00B41829" w:rsidRDefault="00B4182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EFD3E" w14:textId="77777777" w:rsidR="00B41829" w:rsidRDefault="00B418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59"/>
    <w:rsid w:val="00326417"/>
    <w:rsid w:val="00384159"/>
    <w:rsid w:val="00B41829"/>
    <w:rsid w:val="00D0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795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ris/Library/Containers/com.microsoft.Word/Data/Library/Caches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FB"/>
    <w:rsid w:val="002F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6CACE74A4AF94BBE3889A067365C94">
    <w:name w:val="DF6CACE74A4AF94BBE3889A067365C94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C9E1D2E1974B3C4A908FBE1015CB3DA9">
    <w:name w:val="C9E1D2E1974B3C4A908FBE1015CB3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7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Ganly</dc:creator>
  <cp:keywords/>
  <dc:description/>
  <cp:lastModifiedBy>Chris Ganly</cp:lastModifiedBy>
  <cp:revision>1</cp:revision>
  <dcterms:created xsi:type="dcterms:W3CDTF">2015-10-28T14:07:00Z</dcterms:created>
  <dcterms:modified xsi:type="dcterms:W3CDTF">2015-10-30T09:16:00Z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
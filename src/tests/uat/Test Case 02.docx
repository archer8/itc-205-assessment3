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14:paraId="30E9472F" w14:textId="7777777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EA3990" w14:textId="77777777" w:rsidR="00E303EF" w:rsidRPr="000E0AB6" w:rsidRDefault="00E303EF" w:rsidP="000E0AB6">
            <w:r w:rsidRPr="000E0AB6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AF44A4" w14:textId="77777777" w:rsidR="00E303EF" w:rsidRPr="000E0AB6" w:rsidRDefault="000E0AB6" w:rsidP="000E0AB6">
            <w:r>
              <w:t>Test Case 02 – Borrower ID is invalid</w:t>
            </w:r>
          </w:p>
        </w:tc>
      </w:tr>
      <w:tr w:rsidR="00A30AD6" w14:paraId="688BCAC6" w14:textId="7777777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5C9671" w14:textId="77777777" w:rsidR="00A30AD6" w:rsidRPr="000E0AB6" w:rsidRDefault="00E303EF" w:rsidP="000E0AB6">
            <w:r w:rsidRPr="000E0AB6">
              <w:t>Use</w:t>
            </w:r>
            <w:r w:rsidR="00531B5A" w:rsidRPr="000E0AB6">
              <w:t xml:space="preserve"> </w:t>
            </w:r>
            <w:r w:rsidRPr="000E0AB6">
              <w:t xml:space="preserve">Case </w:t>
            </w:r>
            <w:r w:rsidR="00A30AD6" w:rsidRPr="000E0AB6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421A6" w14:textId="77777777" w:rsidR="00A30AD6" w:rsidRPr="000E0AB6" w:rsidRDefault="000E0AB6" w:rsidP="000E0AB6">
            <w:r>
              <w:t>System fails gracefully and displays correct error message.</w:t>
            </w:r>
          </w:p>
        </w:tc>
      </w:tr>
      <w:tr w:rsidR="00E303EF" w14:paraId="3AABA159" w14:textId="77777777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EF04B1" w14:textId="77777777" w:rsidR="00E303EF" w:rsidRPr="000E0AB6" w:rsidRDefault="00E303EF" w:rsidP="000E0AB6">
            <w:r w:rsidRPr="000E0AB6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93D051" w14:textId="77777777" w:rsidR="00E303EF" w:rsidRPr="000E0AB6" w:rsidRDefault="000E0AB6" w:rsidP="000E0AB6">
            <w:r>
              <w:rPr>
                <w:rFonts w:ascii="Arial" w:hAnsi="Arial"/>
                <w:color w:val="000000"/>
                <w:sz w:val="20"/>
              </w:rPr>
              <w:t>Check to see the system does not enable book borrowing to users that scan the wrong member ID.</w:t>
            </w:r>
          </w:p>
        </w:tc>
      </w:tr>
      <w:tr w:rsidR="00E303EF" w14:paraId="14D41446" w14:textId="77777777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5998B7" w14:textId="77777777" w:rsidR="00E303EF" w:rsidRPr="000E0AB6" w:rsidRDefault="00E303EF" w:rsidP="000E0AB6">
            <w:r w:rsidRPr="000E0AB6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4485F7" w14:textId="77777777" w:rsidR="00E303EF" w:rsidRPr="000E0AB6" w:rsidRDefault="000E0AB6" w:rsidP="000E0AB6">
            <w:r>
              <w:rPr>
                <w:rFonts w:ascii="Arial" w:hAnsi="Arial"/>
                <w:color w:val="000000"/>
                <w:sz w:val="20"/>
              </w:rPr>
              <w:t>State INITIALIZED, “Borrow Books” button pressed.</w:t>
            </w:r>
          </w:p>
        </w:tc>
      </w:tr>
      <w:tr w:rsidR="00E303EF" w14:paraId="37683D48" w14:textId="77777777" w:rsidTr="000E0AB6">
        <w:trPr>
          <w:cantSplit/>
          <w:trHeight w:val="306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1A761B" w14:textId="77777777" w:rsidR="00E303EF" w:rsidRPr="000E0AB6" w:rsidRDefault="00E303EF" w:rsidP="000E0AB6">
            <w:r w:rsidRPr="000E0AB6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31B7E2" w14:textId="77777777" w:rsidR="00E303EF" w:rsidRPr="000E0AB6" w:rsidRDefault="000E0AB6" w:rsidP="000E0AB6">
            <w:r>
              <w:rPr>
                <w:rFonts w:ascii="Arial" w:hAnsi="Arial"/>
                <w:color w:val="000000"/>
                <w:sz w:val="20"/>
              </w:rPr>
              <w:t>Valid error message “Member ID not found” displayed.</w:t>
            </w:r>
          </w:p>
        </w:tc>
      </w:tr>
      <w:tr w:rsidR="00E303EF" w14:paraId="062FEAF4" w14:textId="77777777" w:rsidTr="000E0AB6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03C760" w14:textId="77777777" w:rsidR="00E303EF" w:rsidRPr="00AF6F8E" w:rsidRDefault="00A37650" w:rsidP="000E0AB6">
            <w:pPr>
              <w:rPr>
                <w:b/>
                <w:color w:val="000000"/>
              </w:rPr>
            </w:pPr>
            <w:r w:rsidRPr="00AF6F8E">
              <w:rPr>
                <w:b/>
                <w:color w:val="000000"/>
              </w:rPr>
              <w:t>Notes</w:t>
            </w:r>
            <w:r w:rsidR="00E303EF" w:rsidRPr="00AF6F8E">
              <w:rPr>
                <w:b/>
                <w:color w:val="000000"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048E01" w14:textId="77777777" w:rsidR="00E303EF" w:rsidRPr="000E0AB6" w:rsidRDefault="00E303EF" w:rsidP="000E0AB6">
            <w:pPr>
              <w:rPr>
                <w:b/>
                <w:bCs/>
              </w:rPr>
            </w:pPr>
          </w:p>
          <w:p w14:paraId="62C8BE4A" w14:textId="77777777" w:rsidR="00E303EF" w:rsidRPr="000E0AB6" w:rsidRDefault="00E303EF" w:rsidP="000E0AB6">
            <w:pPr>
              <w:rPr>
                <w:b/>
                <w:bCs/>
              </w:rPr>
            </w:pPr>
          </w:p>
          <w:p w14:paraId="4A38F586" w14:textId="77777777" w:rsidR="00E303EF" w:rsidRPr="000E0AB6" w:rsidRDefault="00E303EF" w:rsidP="000E0AB6">
            <w:pPr>
              <w:rPr>
                <w:b/>
                <w:bCs/>
              </w:rPr>
            </w:pPr>
          </w:p>
        </w:tc>
      </w:tr>
      <w:tr w:rsidR="00536681" w14:paraId="45ACB4D4" w14:textId="77777777" w:rsidTr="000E0AB6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553AE0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BC091F9" w14:textId="77777777" w:rsidR="00536681" w:rsidRPr="00AF6F8E" w:rsidRDefault="000E0AB6">
            <w:pPr>
              <w:pStyle w:val="bp"/>
              <w:rPr>
                <w:b/>
                <w:bCs/>
                <w:color w:val="000000"/>
                <w:sz w:val="24"/>
              </w:rPr>
            </w:pPr>
            <w:r w:rsidRPr="00AF6F8E">
              <w:rPr>
                <w:b/>
                <w:bCs/>
                <w:color w:val="000000"/>
                <w:sz w:val="24"/>
              </w:rPr>
              <w:t>Pass</w:t>
            </w:r>
          </w:p>
        </w:tc>
      </w:tr>
      <w:tr w:rsidR="00DF1585" w14:paraId="29D4879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A20BC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AA6DD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144B2D0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38CAA01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662DD6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7325AC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9639203" w14:textId="77777777" w:rsidR="00DF1585" w:rsidRDefault="00DF1585" w:rsidP="00AF6F8E">
            <w:pPr>
              <w:pStyle w:val="proc"/>
              <w:tabs>
                <w:tab w:val="clear" w:pos="644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BE56038" w14:textId="77777777" w:rsidR="00DF1585" w:rsidRPr="00854E58" w:rsidRDefault="000E0AB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Borrow Books</w:t>
            </w:r>
          </w:p>
        </w:tc>
        <w:tc>
          <w:tcPr>
            <w:tcW w:w="5596" w:type="dxa"/>
          </w:tcPr>
          <w:p w14:paraId="09A92A1A" w14:textId="77777777" w:rsidR="00DF1585" w:rsidRDefault="000E0AB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14:paraId="39C0CE2F" w14:textId="77777777" w:rsidR="00DF1585" w:rsidRDefault="000E0AB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34B2B765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CF9B34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1D09FBD" w14:textId="77777777" w:rsidR="00DF1585" w:rsidRDefault="00DF1585" w:rsidP="00AF6F8E">
            <w:pPr>
              <w:pStyle w:val="proc"/>
              <w:tabs>
                <w:tab w:val="clear" w:pos="644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8CF8A3" w14:textId="77777777" w:rsidR="00DF1585" w:rsidRDefault="000E0AB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 positive integer that does not correspond to an existing member ID into the card reader.</w:t>
            </w:r>
          </w:p>
        </w:tc>
        <w:tc>
          <w:tcPr>
            <w:tcW w:w="5596" w:type="dxa"/>
          </w:tcPr>
          <w:p w14:paraId="1A2B8379" w14:textId="77777777" w:rsidR="00DF1585" w:rsidRDefault="000E0AB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error message “Member not found”</w:t>
            </w:r>
          </w:p>
        </w:tc>
        <w:tc>
          <w:tcPr>
            <w:tcW w:w="714" w:type="dxa"/>
          </w:tcPr>
          <w:p w14:paraId="125F6EFC" w14:textId="77777777" w:rsidR="00DF1585" w:rsidRDefault="000E0AB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72316B99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08C95A1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260B8BD" w14:textId="77777777" w:rsidR="00DF1585" w:rsidRDefault="00DF1585" w:rsidP="00AF6F8E">
            <w:pPr>
              <w:pStyle w:val="proc"/>
              <w:tabs>
                <w:tab w:val="clear" w:pos="644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39BF8D0" w14:textId="77777777" w:rsidR="00DF1585" w:rsidRDefault="000E0AB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 negative integer into the card reader.</w:t>
            </w:r>
          </w:p>
        </w:tc>
        <w:tc>
          <w:tcPr>
            <w:tcW w:w="5596" w:type="dxa"/>
          </w:tcPr>
          <w:p w14:paraId="61A50858" w14:textId="77777777" w:rsidR="00DF1585" w:rsidRDefault="000E0AB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error message “Member Id must be a positive integer”. </w:t>
            </w:r>
          </w:p>
        </w:tc>
        <w:tc>
          <w:tcPr>
            <w:tcW w:w="714" w:type="dxa"/>
          </w:tcPr>
          <w:p w14:paraId="133E0E6F" w14:textId="77777777" w:rsidR="00DF1585" w:rsidRDefault="000E0AB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4EBC7278" w14:textId="77777777" w:rsidR="00DF1585" w:rsidRDefault="00DF1585" w:rsidP="00E965BA">
            <w:pPr>
              <w:pStyle w:val="RowHeadings"/>
              <w:spacing w:before="80" w:after="80"/>
            </w:pPr>
          </w:p>
          <w:p w14:paraId="2E803DA3" w14:textId="77777777" w:rsidR="000E0AB6" w:rsidRDefault="000E0AB6" w:rsidP="00E965BA">
            <w:pPr>
              <w:pStyle w:val="RowHeadings"/>
              <w:spacing w:before="80" w:after="80"/>
            </w:pPr>
          </w:p>
        </w:tc>
      </w:tr>
      <w:tr w:rsidR="000E0AB6" w14:paraId="33106C5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F9260A7" w14:textId="77777777" w:rsidR="000E0AB6" w:rsidRDefault="000E0AB6" w:rsidP="00AF6F8E">
            <w:pPr>
              <w:pStyle w:val="proc"/>
              <w:tabs>
                <w:tab w:val="clear" w:pos="644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D92ABE7" w14:textId="77777777" w:rsidR="000E0AB6" w:rsidRDefault="000E0AB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14:paraId="1ED99077" w14:textId="77777777" w:rsidR="000E0AB6" w:rsidRDefault="000E0AB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Exits to main display, card reader disabled.</w:t>
            </w:r>
          </w:p>
        </w:tc>
        <w:tc>
          <w:tcPr>
            <w:tcW w:w="714" w:type="dxa"/>
          </w:tcPr>
          <w:p w14:paraId="1B87ED04" w14:textId="77777777" w:rsidR="000E0AB6" w:rsidRDefault="000E0AB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489C6661" w14:textId="77777777" w:rsidR="000E0AB6" w:rsidRDefault="000E0AB6" w:rsidP="00E965BA">
            <w:pPr>
              <w:pStyle w:val="RowHeadings"/>
              <w:spacing w:before="80" w:after="80"/>
            </w:pPr>
          </w:p>
        </w:tc>
      </w:tr>
    </w:tbl>
    <w:p w14:paraId="1819C616" w14:textId="77777777" w:rsidR="00A30AD6" w:rsidRDefault="00A30AD6" w:rsidP="00374830">
      <w:pPr>
        <w:pStyle w:val="bp"/>
        <w:spacing w:before="0" w:after="0"/>
      </w:pPr>
    </w:p>
    <w:p w14:paraId="2FD10A7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18B5438" w14:textId="77777777"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14:paraId="592AABC7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699714EE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0CDD6A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083694B7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0ADE1A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F77E04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AA0884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15781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ADA0F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03FE10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5B7672A6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30F3EF59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1931EC05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B38489F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946B635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18C8DCCF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CCBA499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1F78FB5E" w14:textId="77777777" w:rsidTr="00572CE5">
        <w:tc>
          <w:tcPr>
            <w:tcW w:w="2448" w:type="dxa"/>
            <w:shd w:val="clear" w:color="auto" w:fill="E0E0E0"/>
          </w:tcPr>
          <w:p w14:paraId="6A192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621C2AA5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6D9CED75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4E8276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EFC481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7526853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728EE1D5" w14:textId="77777777" w:rsidTr="00572CE5">
        <w:tc>
          <w:tcPr>
            <w:tcW w:w="2448" w:type="dxa"/>
            <w:shd w:val="clear" w:color="auto" w:fill="E0E0E0"/>
          </w:tcPr>
          <w:p w14:paraId="7F4FF600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399D4853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61EC6866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56DFF80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7EFA14D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F0BCB9C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E7A9120" w14:textId="77777777" w:rsidR="00780A9A" w:rsidRDefault="00780A9A" w:rsidP="00780A9A">
      <w:pPr>
        <w:pStyle w:val="bp"/>
        <w:spacing w:before="0" w:after="0"/>
      </w:pPr>
    </w:p>
    <w:p w14:paraId="6F1E766D" w14:textId="77777777"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B823B" w14:textId="77777777" w:rsidR="00AF6F8E" w:rsidRDefault="00AF6F8E">
      <w:r>
        <w:separator/>
      </w:r>
    </w:p>
  </w:endnote>
  <w:endnote w:type="continuationSeparator" w:id="0">
    <w:p w14:paraId="5E25254E" w14:textId="77777777" w:rsidR="00AF6F8E" w:rsidRDefault="00AF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0B667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C2589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8472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0AB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E0A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9D6839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708A6" w14:textId="77777777" w:rsidR="00AF6F8E" w:rsidRDefault="00AF6F8E">
      <w:r>
        <w:separator/>
      </w:r>
    </w:p>
  </w:footnote>
  <w:footnote w:type="continuationSeparator" w:id="0">
    <w:p w14:paraId="48401601" w14:textId="77777777" w:rsidR="00AF6F8E" w:rsidRDefault="00AF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0AB6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F8E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07643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 (00000002).dot</Template>
  <TotalTime>7</TotalTime>
  <Pages>2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 Ganly</cp:lastModifiedBy>
  <cp:revision>2</cp:revision>
  <cp:lastPrinted>2003-10-05T22:49:00Z</cp:lastPrinted>
  <dcterms:created xsi:type="dcterms:W3CDTF">2015-07-22T01:48:00Z</dcterms:created>
  <dcterms:modified xsi:type="dcterms:W3CDTF">2015-10-30T17:51:00Z</dcterms:modified>
</cp:coreProperties>
</file>